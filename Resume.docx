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1BED" w14:textId="0A6F0B4B" w:rsidR="00110041" w:rsidRDefault="009275A6">
      <w:pPr>
        <w:pStyle w:val="Name"/>
      </w:pPr>
      <w:r>
        <w:t>Justin Cordero</w:t>
      </w:r>
    </w:p>
    <w:p w14:paraId="39BB5D0B" w14:textId="72B51C79" w:rsidR="00110041" w:rsidRDefault="009275A6">
      <w:pPr>
        <w:pStyle w:val="ContactInfo"/>
      </w:pPr>
      <w:r>
        <w:t>222 W Otto Dr, New Lenox, IL 60451</w:t>
      </w:r>
      <w:proofErr w:type="gramStart"/>
      <w:r>
        <w:t>|(</w:t>
      </w:r>
      <w:proofErr w:type="gramEnd"/>
      <w:r>
        <w:t>708)986-3646|jcord103001@gmail.com</w:t>
      </w:r>
    </w:p>
    <w:p w14:paraId="63ED31E8" w14:textId="77777777" w:rsidR="00110041" w:rsidRDefault="00000000">
      <w:pPr>
        <w:pStyle w:val="Heading1"/>
      </w:pPr>
      <w:sdt>
        <w:sdtPr>
          <w:id w:val="-819804518"/>
          <w:placeholder>
            <w:docPart w:val="95A08CB54268E54FA9000B5865C0C525"/>
          </w:placeholder>
          <w:temporary/>
          <w:showingPlcHdr/>
          <w15:appearance w15:val="hidden"/>
        </w:sdtPr>
        <w:sdtContent>
          <w:r>
            <w:t>Skills Summary</w:t>
          </w:r>
        </w:sdtContent>
      </w:sdt>
    </w:p>
    <w:p w14:paraId="1DA072FD" w14:textId="6E9580F4" w:rsidR="00110041" w:rsidRDefault="009275A6">
      <w:pPr>
        <w:spacing w:after="180"/>
      </w:pPr>
      <w:r>
        <w:t>I have experience in customer and doing my best to make sure the customers are satisfied. I also have some experience coding in Python, HTML, and Java. I am currently taking a course on Cybersecurity and another on Computer Organization in which I will be learning about the hardware of computers.</w:t>
      </w:r>
    </w:p>
    <w:p w14:paraId="2F68285B" w14:textId="77777777" w:rsidR="00110041" w:rsidRDefault="00000000">
      <w:pPr>
        <w:pStyle w:val="Heading1"/>
      </w:pPr>
      <w:sdt>
        <w:sdtPr>
          <w:id w:val="-1150367223"/>
          <w:placeholder>
            <w:docPart w:val="DA24B5380F6674499EAE01DC687F8AF4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49E0F9BC" w14:textId="77777777" w:rsidR="00110041" w:rsidRDefault="00000000">
      <w:pPr>
        <w:pStyle w:val="Heading2"/>
      </w:pPr>
      <w:sdt>
        <w:sdtPr>
          <w:id w:val="-1529011685"/>
          <w:placeholder>
            <w:docPart w:val="5D92230155408F42ABB181A21AA178E5"/>
          </w:placeholder>
          <w:temporary/>
          <w:showingPlcHdr/>
          <w15:appearance w15:val="hidden"/>
        </w:sdtPr>
        <w:sdtContent>
          <w:r>
            <w:t>Degree / Date of Graduation</w:t>
          </w:r>
        </w:sdtContent>
      </w:sdt>
    </w:p>
    <w:p w14:paraId="56D9707F" w14:textId="30531608" w:rsidR="00110041" w:rsidRDefault="009275A6">
      <w:r>
        <w:t xml:space="preserve">I am currently earning my Bachelor of Science (B.S.) for computer science from Lewis University. My expected graduation date is in December of 2024. My GPA is currently at 2.03. </w:t>
      </w:r>
    </w:p>
    <w:p w14:paraId="6EBD91C0" w14:textId="77777777" w:rsidR="00110041" w:rsidRDefault="00000000">
      <w:pPr>
        <w:pStyle w:val="Heading1"/>
      </w:pPr>
      <w:sdt>
        <w:sdtPr>
          <w:id w:val="617349259"/>
          <w:placeholder>
            <w:docPart w:val="3597236AD182134CA900AFF413B73B20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98D55E0" w14:textId="5AC36120" w:rsidR="00110041" w:rsidRDefault="009275A6">
      <w:pPr>
        <w:pStyle w:val="Heading2"/>
      </w:pPr>
      <w:r>
        <w:t>Advance Auto Parts</w:t>
      </w:r>
    </w:p>
    <w:p w14:paraId="3E247E91" w14:textId="2046467E" w:rsidR="00110041" w:rsidRDefault="009275A6">
      <w:pPr>
        <w:pStyle w:val="Heading3"/>
      </w:pPr>
      <w:proofErr w:type="spellStart"/>
      <w:r>
        <w:t>Keycarrier</w:t>
      </w:r>
      <w:proofErr w:type="spellEnd"/>
      <w:r>
        <w:t>/October 2021-Present</w:t>
      </w:r>
    </w:p>
    <w:p w14:paraId="191854D3" w14:textId="12E012E5" w:rsidR="00110041" w:rsidRDefault="009275A6">
      <w:r>
        <w:t>At Advance, I help customers diagnose what may be wrong with their vehicle as well as find the parts they need. I test and replace their batteries</w:t>
      </w:r>
      <w:r w:rsidR="00C31182">
        <w:t>, of which, some need to be registered to the vehicle which I was also trained to do. On top of the regular duties, I am trusted to help train employees, open and close the store, and fill out paperwork.</w:t>
      </w:r>
    </w:p>
    <w:p w14:paraId="21841962" w14:textId="77777777" w:rsidR="00C31182" w:rsidRDefault="00C31182">
      <w:pPr>
        <w:rPr>
          <w:b/>
          <w:bCs/>
          <w:i/>
          <w:iCs/>
          <w:sz w:val="26"/>
          <w:szCs w:val="26"/>
        </w:rPr>
      </w:pPr>
    </w:p>
    <w:p w14:paraId="099BF2CD" w14:textId="3F6430B8" w:rsidR="00C31182" w:rsidRDefault="00C31182">
      <w:pPr>
        <w:rPr>
          <w:b/>
          <w:b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Lowe’s</w:t>
      </w:r>
    </w:p>
    <w:p w14:paraId="62A50248" w14:textId="06C14A17" w:rsidR="00C31182" w:rsidRDefault="00C31182">
      <w:pPr>
        <w:rPr>
          <w:i/>
          <w:iCs/>
        </w:rPr>
      </w:pPr>
      <w:r>
        <w:rPr>
          <w:i/>
          <w:iCs/>
        </w:rPr>
        <w:t>Tools &amp; Hardware/Lumber/August 2020-October 2021</w:t>
      </w:r>
    </w:p>
    <w:p w14:paraId="0F688B79" w14:textId="1CED302F" w:rsidR="00C31182" w:rsidRDefault="00C31182">
      <w:r>
        <w:t>At Lowe’s, I would help customers find their tools and/or hardware before I moved to the lumber department and would then cut wood for customers. I was also certified to drive a Forklift, Reach Truck, and Order Picker.</w:t>
      </w:r>
    </w:p>
    <w:p w14:paraId="022F88C5" w14:textId="77777777" w:rsidR="00C31182" w:rsidRDefault="00C31182"/>
    <w:p w14:paraId="03E59C90" w14:textId="22B6CDE2" w:rsidR="00C31182" w:rsidRDefault="00C31182">
      <w:pPr>
        <w:rPr>
          <w:i/>
          <w:iCs/>
        </w:rPr>
      </w:pPr>
      <w:r>
        <w:rPr>
          <w:b/>
          <w:bCs/>
          <w:i/>
          <w:iCs/>
          <w:sz w:val="26"/>
          <w:szCs w:val="26"/>
        </w:rPr>
        <w:t>McAli</w:t>
      </w:r>
      <w:r w:rsidR="00A40F9F">
        <w:rPr>
          <w:b/>
          <w:bCs/>
          <w:i/>
          <w:iCs/>
          <w:sz w:val="26"/>
          <w:szCs w:val="26"/>
        </w:rPr>
        <w:t>ster’s Deli</w:t>
      </w:r>
    </w:p>
    <w:p w14:paraId="02F86E35" w14:textId="0711EF56" w:rsidR="00A40F9F" w:rsidRDefault="00A40F9F">
      <w:pPr>
        <w:rPr>
          <w:i/>
          <w:iCs/>
        </w:rPr>
      </w:pPr>
      <w:r>
        <w:rPr>
          <w:i/>
          <w:iCs/>
        </w:rPr>
        <w:t>Front of House/October 2018-March 2020</w:t>
      </w:r>
    </w:p>
    <w:p w14:paraId="5DFCE9F5" w14:textId="2E96CA32" w:rsidR="00A40F9F" w:rsidRDefault="00A40F9F">
      <w:r>
        <w:t>As a front of house employee, I would ring customers out and help deliver their food to the tables and clean them off once they leave.</w:t>
      </w:r>
    </w:p>
    <w:p w14:paraId="50823A17" w14:textId="77777777" w:rsidR="00A40F9F" w:rsidRDefault="00A40F9F"/>
    <w:p w14:paraId="7DA6E6D5" w14:textId="42AED3D6" w:rsidR="00A40F9F" w:rsidRDefault="00A40F9F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>Portillo’s</w:t>
      </w:r>
    </w:p>
    <w:p w14:paraId="7DD76184" w14:textId="5C583D72" w:rsidR="00A40F9F" w:rsidRDefault="00A40F9F">
      <w:pPr>
        <w:rPr>
          <w:i/>
          <w:iCs/>
        </w:rPr>
      </w:pPr>
      <w:r>
        <w:rPr>
          <w:i/>
          <w:iCs/>
        </w:rPr>
        <w:t>Patio/Drive Through/January 2018-October 2018</w:t>
      </w:r>
    </w:p>
    <w:p w14:paraId="13929B51" w14:textId="45513230" w:rsidR="00A40F9F" w:rsidRPr="00A40F9F" w:rsidRDefault="00A40F9F">
      <w:r>
        <w:t>When I started, I was responsible for cleaning the dining area of the restaurant. After a while, I was moved to work in the drive through where I would run the food down to cars if I was stationed outside but would man the window if I was inside. I also learned how to prepare some of the food and drinks.</w:t>
      </w:r>
    </w:p>
    <w:p w14:paraId="557AD574" w14:textId="77777777" w:rsidR="00110041" w:rsidRDefault="00000000">
      <w:pPr>
        <w:pStyle w:val="Heading1"/>
      </w:pPr>
      <w:sdt>
        <w:sdtPr>
          <w:id w:val="250401295"/>
          <w:placeholder>
            <w:docPart w:val="A3ED38ACDD61F543BF5D288B1B199534"/>
          </w:placeholder>
          <w:temporary/>
          <w:showingPlcHdr/>
          <w15:appearance w15:val="hidden"/>
        </w:sdtPr>
        <w:sdtContent>
          <w:r>
            <w:t>Awards and Acknowledgements</w:t>
          </w:r>
        </w:sdtContent>
      </w:sdt>
    </w:p>
    <w:p w14:paraId="645BA2D2" w14:textId="475A98DF" w:rsidR="00110041" w:rsidRDefault="00A40F9F">
      <w:pPr>
        <w:pStyle w:val="Heading2"/>
      </w:pPr>
      <w:r>
        <w:t>Various JROTC Awards</w:t>
      </w:r>
    </w:p>
    <w:p w14:paraId="2A8250C5" w14:textId="6155CB6D" w:rsidR="00110041" w:rsidRDefault="00A40F9F">
      <w:r>
        <w:t>In high school, I was a member of AFJROTC Unit IL-961 Lincoln-Way Central. During my experience, I had earned many different ribbons and badges</w:t>
      </w:r>
      <w:r w:rsidR="005F02AE">
        <w:t xml:space="preserve"> for various activities sponsored by ROTC.</w:t>
      </w:r>
    </w:p>
    <w:sectPr w:rsidR="00110041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C1273" w14:textId="77777777" w:rsidR="00E03A74" w:rsidRDefault="00E03A74">
      <w:pPr>
        <w:spacing w:after="0" w:line="240" w:lineRule="auto"/>
      </w:pPr>
      <w:r>
        <w:separator/>
      </w:r>
    </w:p>
  </w:endnote>
  <w:endnote w:type="continuationSeparator" w:id="0">
    <w:p w14:paraId="5BEFD842" w14:textId="77777777" w:rsidR="00E03A74" w:rsidRDefault="00E0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123BF" w14:textId="77777777" w:rsidR="0011004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B3A5" w14:textId="77777777" w:rsidR="00E03A74" w:rsidRDefault="00E03A74">
      <w:pPr>
        <w:spacing w:after="0" w:line="240" w:lineRule="auto"/>
      </w:pPr>
      <w:r>
        <w:separator/>
      </w:r>
    </w:p>
  </w:footnote>
  <w:footnote w:type="continuationSeparator" w:id="0">
    <w:p w14:paraId="4755C48C" w14:textId="77777777" w:rsidR="00E03A74" w:rsidRDefault="00E03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5BC9" w14:textId="77777777" w:rsidR="00110041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36DCF1" wp14:editId="7CC6D7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AF96C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1468B" w14:textId="77777777" w:rsidR="00110041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4259B0" wp14:editId="5377BC0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A75D36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1592691">
    <w:abstractNumId w:val="9"/>
  </w:num>
  <w:num w:numId="2" w16cid:durableId="247929221">
    <w:abstractNumId w:val="7"/>
  </w:num>
  <w:num w:numId="3" w16cid:durableId="1675692077">
    <w:abstractNumId w:val="6"/>
  </w:num>
  <w:num w:numId="4" w16cid:durableId="188033815">
    <w:abstractNumId w:val="5"/>
  </w:num>
  <w:num w:numId="5" w16cid:durableId="1049035427">
    <w:abstractNumId w:val="4"/>
  </w:num>
  <w:num w:numId="6" w16cid:durableId="2060779559">
    <w:abstractNumId w:val="8"/>
  </w:num>
  <w:num w:numId="7" w16cid:durableId="111368923">
    <w:abstractNumId w:val="3"/>
  </w:num>
  <w:num w:numId="8" w16cid:durableId="710374505">
    <w:abstractNumId w:val="2"/>
  </w:num>
  <w:num w:numId="9" w16cid:durableId="991300261">
    <w:abstractNumId w:val="1"/>
  </w:num>
  <w:num w:numId="10" w16cid:durableId="82185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A6"/>
    <w:rsid w:val="00110041"/>
    <w:rsid w:val="005F02AE"/>
    <w:rsid w:val="009275A6"/>
    <w:rsid w:val="00A40F9F"/>
    <w:rsid w:val="00C31182"/>
    <w:rsid w:val="00E0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A47F4"/>
  <w15:chartTrackingRefBased/>
  <w15:docId w15:val="{76F58CA8-46D7-6640-A67F-DB9B915A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stin/Library/Containers/com.microsoft.Word/Data/Library/Application%20Support/Microsoft/Office/16.0/DTS/en-US%7b1B3C00CD-FBEC-6C4C-B5F6-F52C430D7247%7d/%7bE113963F-34EF-DB44-8580-C1F76316E155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A08CB54268E54FA9000B5865C0C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6E29-E2DD-E747-9F46-16365578C65A}"/>
      </w:docPartPr>
      <w:docPartBody>
        <w:p w:rsidR="00000000" w:rsidRDefault="00000000">
          <w:pPr>
            <w:pStyle w:val="95A08CB54268E54FA9000B5865C0C525"/>
          </w:pPr>
          <w:r>
            <w:t>Skills Summary</w:t>
          </w:r>
        </w:p>
      </w:docPartBody>
    </w:docPart>
    <w:docPart>
      <w:docPartPr>
        <w:name w:val="DA24B5380F6674499EAE01DC687F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A6EE-8EB1-DA46-B1F8-457E8862E272}"/>
      </w:docPartPr>
      <w:docPartBody>
        <w:p w:rsidR="00000000" w:rsidRDefault="00000000">
          <w:pPr>
            <w:pStyle w:val="DA24B5380F6674499EAE01DC687F8AF4"/>
          </w:pPr>
          <w:r>
            <w:t>Education</w:t>
          </w:r>
        </w:p>
      </w:docPartBody>
    </w:docPart>
    <w:docPart>
      <w:docPartPr>
        <w:name w:val="5D92230155408F42ABB181A21AA17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7DAC2-3FE6-4647-A402-EA55251956B6}"/>
      </w:docPartPr>
      <w:docPartBody>
        <w:p w:rsidR="00000000" w:rsidRDefault="00000000">
          <w:pPr>
            <w:pStyle w:val="5D92230155408F42ABB181A21AA178E5"/>
          </w:pPr>
          <w:r>
            <w:t>Degree / Date of Graduation</w:t>
          </w:r>
        </w:p>
      </w:docPartBody>
    </w:docPart>
    <w:docPart>
      <w:docPartPr>
        <w:name w:val="3597236AD182134CA900AFF413B7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ED325-90E8-804B-8006-BEC3AD0FCD2A}"/>
      </w:docPartPr>
      <w:docPartBody>
        <w:p w:rsidR="00000000" w:rsidRDefault="00000000">
          <w:pPr>
            <w:pStyle w:val="3597236AD182134CA900AFF413B73B20"/>
          </w:pPr>
          <w:r>
            <w:t>Experience</w:t>
          </w:r>
        </w:p>
      </w:docPartBody>
    </w:docPart>
    <w:docPart>
      <w:docPartPr>
        <w:name w:val="A3ED38ACDD61F543BF5D288B1B199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7E704-EB60-1C44-849E-9F62104ECF8A}"/>
      </w:docPartPr>
      <w:docPartBody>
        <w:p w:rsidR="00000000" w:rsidRDefault="00000000">
          <w:pPr>
            <w:pStyle w:val="A3ED38ACDD61F543BF5D288B1B199534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E9"/>
    <w:rsid w:val="0042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A7D048A1A5A4A8E78309E329167A9">
    <w:name w:val="28CA7D048A1A5A4A8E78309E329167A9"/>
  </w:style>
  <w:style w:type="paragraph" w:customStyle="1" w:styleId="23E06BA254045A4BA324BA3E8EAD835E">
    <w:name w:val="23E06BA254045A4BA324BA3E8EAD835E"/>
  </w:style>
  <w:style w:type="paragraph" w:customStyle="1" w:styleId="95A08CB54268E54FA9000B5865C0C525">
    <w:name w:val="95A08CB54268E54FA9000B5865C0C525"/>
  </w:style>
  <w:style w:type="paragraph" w:customStyle="1" w:styleId="000D5DD2AD6B214A93556F4B7367B3A0">
    <w:name w:val="000D5DD2AD6B214A93556F4B7367B3A0"/>
  </w:style>
  <w:style w:type="paragraph" w:customStyle="1" w:styleId="DA24B5380F6674499EAE01DC687F8AF4">
    <w:name w:val="DA24B5380F6674499EAE01DC687F8AF4"/>
  </w:style>
  <w:style w:type="paragraph" w:customStyle="1" w:styleId="5D92230155408F42ABB181A21AA178E5">
    <w:name w:val="5D92230155408F42ABB181A21AA178E5"/>
  </w:style>
  <w:style w:type="paragraph" w:customStyle="1" w:styleId="B8202E0F854C9449A4B74CBFC1FF9D3A">
    <w:name w:val="B8202E0F854C9449A4B74CBFC1FF9D3A"/>
  </w:style>
  <w:style w:type="paragraph" w:customStyle="1" w:styleId="3597236AD182134CA900AFF413B73B20">
    <w:name w:val="3597236AD182134CA900AFF413B73B20"/>
  </w:style>
  <w:style w:type="paragraph" w:customStyle="1" w:styleId="A0D55672133617479981AB6AAACBECC2">
    <w:name w:val="A0D55672133617479981AB6AAACBECC2"/>
  </w:style>
  <w:style w:type="paragraph" w:customStyle="1" w:styleId="1F217C9F2E533A46AC210295E2C7C1F6">
    <w:name w:val="1F217C9F2E533A46AC210295E2C7C1F6"/>
  </w:style>
  <w:style w:type="paragraph" w:customStyle="1" w:styleId="B3188F770FD1344D8D5BBC4A25FEBA1E">
    <w:name w:val="B3188F770FD1344D8D5BBC4A25FEBA1E"/>
  </w:style>
  <w:style w:type="paragraph" w:customStyle="1" w:styleId="A3ED38ACDD61F543BF5D288B1B199534">
    <w:name w:val="A3ED38ACDD61F543BF5D288B1B199534"/>
  </w:style>
  <w:style w:type="paragraph" w:customStyle="1" w:styleId="832B800FDEB621449998A542BC6687A2">
    <w:name w:val="832B800FDEB621449998A542BC6687A2"/>
  </w:style>
  <w:style w:type="paragraph" w:customStyle="1" w:styleId="FB018820EF8BB24C94261C48007F7037">
    <w:name w:val="FB018820EF8BB24C94261C48007F7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justin c.</dc:creator>
  <cp:keywords/>
  <dc:description/>
  <cp:lastModifiedBy>cordero, justin c.</cp:lastModifiedBy>
  <cp:revision>1</cp:revision>
  <dcterms:created xsi:type="dcterms:W3CDTF">2023-09-01T15:15:00Z</dcterms:created>
  <dcterms:modified xsi:type="dcterms:W3CDTF">2023-09-01T15:49:00Z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